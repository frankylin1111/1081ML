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0116F" w:rsidRDefault="002554CD" w:rsidP="00C6554A">
      <w:pPr>
        <w:pStyle w:val="ac"/>
        <w:rPr>
          <w:rFonts w:ascii="微軟正黑體" w:eastAsia="微軟正黑體" w:hAnsi="微軟正黑體"/>
        </w:rPr>
      </w:pPr>
      <w:r w:rsidRPr="0060116F"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圖片 1" descr="深色山脈上一座由白色冰雪包圍的淺藍色冰河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60116F" w:rsidRDefault="00D941A2" w:rsidP="00C6554A">
      <w:pPr>
        <w:pStyle w:val="a6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期末考實作1</w:t>
      </w:r>
    </w:p>
    <w:p w:rsidR="00C6554A" w:rsidRPr="00D941A2" w:rsidRDefault="00D941A2" w:rsidP="00D941A2">
      <w:pPr>
        <w:pStyle w:val="a8"/>
        <w:rPr>
          <w:rFonts w:ascii="微軟正黑體" w:eastAsia="SimSun" w:hAnsi="微軟正黑體"/>
        </w:rPr>
      </w:pPr>
      <w:r>
        <w:t>實作一套完整的霍夫曼編碼</w:t>
      </w:r>
      <w:r>
        <w:t>/</w:t>
      </w:r>
      <w:r>
        <w:t>解碼系統</w:t>
      </w:r>
    </w:p>
    <w:p w:rsidR="00D941A2" w:rsidRPr="0060116F" w:rsidRDefault="00D941A2" w:rsidP="00D941A2">
      <w:pPr>
        <w:pStyle w:val="a5"/>
        <w:rPr>
          <w:rFonts w:ascii="微軟正黑體" w:eastAsia="微軟正黑體" w:hAnsi="微軟正黑體"/>
        </w:rPr>
      </w:pPr>
      <w:sdt>
        <w:sdtPr>
          <w:rPr>
            <w:rFonts w:ascii="微軟正黑體" w:eastAsia="微軟正黑體" w:hAnsi="微軟正黑體"/>
          </w:rPr>
          <w:alias w:val="姓名："/>
          <w:tag w:val="姓名："/>
          <w:id w:val="-2071874759"/>
          <w:placeholder>
            <w:docPart w:val="5D5F9A5F51B744798B4EE2A0CF9FC7A5"/>
          </w:placeholder>
          <w:temporary/>
          <w15:appearance w15:val="hidden"/>
        </w:sdtPr>
        <w:sdtEndPr>
          <w:rPr>
            <w:rFonts w:hint="eastAsia"/>
            <w:lang w:eastAsia="zh-TW"/>
          </w:rPr>
        </w:sdtEndPr>
        <w:sdtContent>
          <w:r>
            <w:rPr>
              <w:rFonts w:ascii="微軟正黑體" w:eastAsia="微軟正黑體" w:hAnsi="微軟正黑體" w:hint="eastAsia"/>
              <w:lang w:eastAsia="zh-TW"/>
            </w:rPr>
            <w:t>林琨硯</w:t>
          </w:r>
        </w:sdtContent>
      </w:sdt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 w:hint="eastAsia"/>
          <w:lang w:eastAsia="zh-TW"/>
        </w:rPr>
        <w:t>資料結構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 w:hint="eastAsia"/>
          <w:lang w:eastAsia="zh-TW"/>
        </w:rPr>
        <w:t>107/11/25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sdt>
      <w:sdtPr>
        <w:rPr>
          <w:lang w:val="zh-TW"/>
        </w:rPr>
        <w:id w:val="-967995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595959" w:themeColor="text1" w:themeTint="A6"/>
          <w:sz w:val="22"/>
          <w:szCs w:val="22"/>
          <w:lang w:eastAsia="zh-CN"/>
        </w:rPr>
      </w:sdtEndPr>
      <w:sdtContent>
        <w:p w:rsidR="00D941A2" w:rsidRPr="00D941A2" w:rsidRDefault="00D941A2">
          <w:pPr>
            <w:pStyle w:val="affa"/>
            <w:rPr>
              <w:lang w:val="zh-TW"/>
            </w:rPr>
          </w:pPr>
          <w:r>
            <w:rPr>
              <w:lang w:val="zh-TW"/>
            </w:rPr>
            <w:t>內容</w:t>
          </w:r>
          <w:bookmarkStart w:id="0" w:name="_GoBack"/>
          <w:bookmarkEnd w:id="0"/>
        </w:p>
        <w:p w:rsidR="003F723F" w:rsidRDefault="00D941A2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73559" w:history="1">
            <w:r w:rsidR="003F723F" w:rsidRPr="00850FF4">
              <w:rPr>
                <w:rStyle w:val="aff4"/>
                <w:rFonts w:ascii="微軟正黑體" w:eastAsia="微軟正黑體" w:hAnsi="微軟正黑體" w:hint="eastAsia"/>
                <w:noProof/>
                <w:lang w:eastAsia="zh-TW"/>
              </w:rPr>
              <w:t>前言</w:t>
            </w:r>
            <w:r w:rsidR="003F723F">
              <w:rPr>
                <w:noProof/>
                <w:webHidden/>
              </w:rPr>
              <w:tab/>
            </w:r>
            <w:r w:rsidR="003F723F">
              <w:rPr>
                <w:noProof/>
                <w:webHidden/>
              </w:rPr>
              <w:fldChar w:fldCharType="begin"/>
            </w:r>
            <w:r w:rsidR="003F723F">
              <w:rPr>
                <w:noProof/>
                <w:webHidden/>
              </w:rPr>
              <w:instrText xml:space="preserve"> PAGEREF _Toc530873559 \h </w:instrText>
            </w:r>
            <w:r w:rsidR="003F723F">
              <w:rPr>
                <w:noProof/>
                <w:webHidden/>
              </w:rPr>
            </w:r>
            <w:r w:rsidR="003F723F">
              <w:rPr>
                <w:noProof/>
                <w:webHidden/>
              </w:rPr>
              <w:fldChar w:fldCharType="separate"/>
            </w:r>
            <w:r w:rsidR="003F723F">
              <w:rPr>
                <w:noProof/>
                <w:webHidden/>
              </w:rPr>
              <w:t>2</w:t>
            </w:r>
            <w:r w:rsidR="003F723F"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0" w:history="1">
            <w:r w:rsidRPr="00850FF4">
              <w:rPr>
                <w:rStyle w:val="aff4"/>
                <w:rFonts w:ascii="微軟正黑體" w:eastAsia="微軟正黑體" w:hAnsi="微軟正黑體" w:hint="eastAsia"/>
                <w:noProof/>
                <w:lang w:eastAsia="zh-TW"/>
              </w:rPr>
              <w:t>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2" w:history="1">
            <w:r w:rsidRPr="00850FF4">
              <w:rPr>
                <w:rStyle w:val="aff4"/>
                <w:rFonts w:ascii="微軟正黑體" w:eastAsia="微軟正黑體" w:hAnsi="微軟正黑體"/>
                <w:noProof/>
                <w:lang w:eastAsia="zh-TW"/>
              </w:rPr>
              <w:t>Huffman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21"/>
            <w:tabs>
              <w:tab w:val="right" w:leader="dot" w:pos="8296"/>
            </w:tabs>
            <w:ind w:left="440"/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3" w:history="1">
            <w:r w:rsidRPr="00850FF4">
              <w:rPr>
                <w:rStyle w:val="aff4"/>
                <w:rFonts w:ascii="微軟正黑體" w:eastAsia="微軟正黑體" w:hAnsi="微軟正黑體"/>
                <w:noProof/>
                <w:lang w:eastAsia="zh-TW"/>
              </w:rPr>
              <w:t>Input : AAASSSSS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23F" w:rsidRDefault="003F723F">
          <w:pPr>
            <w:pStyle w:val="11"/>
            <w:tabs>
              <w:tab w:val="right" w:leader="dot" w:pos="8296"/>
            </w:tabs>
            <w:rPr>
              <w:noProof/>
              <w:color w:val="auto"/>
              <w:kern w:val="2"/>
              <w:sz w:val="24"/>
              <w:lang w:eastAsia="zh-TW"/>
            </w:rPr>
          </w:pPr>
          <w:hyperlink w:anchor="_Toc530873565" w:history="1">
            <w:r w:rsidRPr="00850FF4">
              <w:rPr>
                <w:rStyle w:val="aff4"/>
                <w:rFonts w:ascii="微軟正黑體" w:eastAsia="微軟正黑體" w:hAnsi="微軟正黑體" w:hint="eastAsia"/>
                <w:noProof/>
                <w:lang w:eastAsia="zh-TW"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1A2" w:rsidRDefault="00D941A2">
          <w:r>
            <w:rPr>
              <w:b/>
              <w:bCs/>
              <w:lang w:val="zh-TW"/>
            </w:rPr>
            <w:fldChar w:fldCharType="end"/>
          </w:r>
        </w:p>
      </w:sdtContent>
    </w:sdt>
    <w:p w:rsidR="002C74C0" w:rsidRDefault="000451ED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D941A2" w:rsidRDefault="00D941A2" w:rsidP="0060116F">
      <w:pPr>
        <w:spacing w:line="240" w:lineRule="auto"/>
        <w:rPr>
          <w:rFonts w:ascii="微軟正黑體" w:eastAsia="SimSun" w:hAnsi="微軟正黑體"/>
        </w:rPr>
      </w:pPr>
    </w:p>
    <w:p w:rsidR="00E73EE0" w:rsidRDefault="00E73EE0" w:rsidP="0060116F">
      <w:pPr>
        <w:spacing w:line="240" w:lineRule="auto"/>
        <w:rPr>
          <w:rFonts w:ascii="微軟正黑體" w:eastAsia="SimSun" w:hAnsi="微軟正黑體"/>
        </w:rPr>
      </w:pPr>
    </w:p>
    <w:p w:rsidR="00E73EE0" w:rsidRDefault="00E73EE0" w:rsidP="0060116F">
      <w:pPr>
        <w:spacing w:line="240" w:lineRule="auto"/>
        <w:rPr>
          <w:rFonts w:ascii="微軟正黑體" w:eastAsia="SimSun" w:hAnsi="微軟正黑體"/>
        </w:rPr>
      </w:pPr>
    </w:p>
    <w:p w:rsidR="00E73EE0" w:rsidRDefault="00E73EE0" w:rsidP="0060116F">
      <w:pPr>
        <w:spacing w:line="240" w:lineRule="auto"/>
        <w:rPr>
          <w:rFonts w:ascii="微軟正黑體" w:eastAsia="SimSun" w:hAnsi="微軟正黑體"/>
        </w:rPr>
      </w:pPr>
    </w:p>
    <w:p w:rsidR="00E73EE0" w:rsidRDefault="00E73EE0" w:rsidP="0060116F">
      <w:pPr>
        <w:spacing w:line="240" w:lineRule="auto"/>
        <w:rPr>
          <w:rFonts w:ascii="微軟正黑體" w:eastAsia="SimSun" w:hAnsi="微軟正黑體" w:hint="eastAsia"/>
        </w:rPr>
      </w:pPr>
    </w:p>
    <w:p w:rsidR="00893AC2" w:rsidRDefault="00D941A2" w:rsidP="00893AC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  <w:bookmarkStart w:id="1" w:name="_Toc530873559"/>
      <w:r w:rsidRPr="00D941A2">
        <w:rPr>
          <w:rFonts w:ascii="微軟正黑體" w:eastAsia="微軟正黑體" w:hAnsi="微軟正黑體" w:hint="eastAsia"/>
          <w:sz w:val="36"/>
          <w:szCs w:val="36"/>
          <w:lang w:eastAsia="zh-TW"/>
        </w:rPr>
        <w:lastRenderedPageBreak/>
        <w:t>前言</w:t>
      </w:r>
      <w:bookmarkEnd w:id="1"/>
    </w:p>
    <w:p w:rsidR="00D941A2" w:rsidRPr="00893AC2" w:rsidRDefault="00893AC2" w:rsidP="0047260F">
      <w:pPr>
        <w:spacing w:after="240" w:line="360" w:lineRule="auto"/>
        <w:jc w:val="center"/>
        <w:rPr>
          <w:rFonts w:ascii="微軟正黑體" w:eastAsia="微軟正黑體" w:hAnsi="微軟正黑體" w:hint="eastAsia"/>
          <w:sz w:val="36"/>
          <w:szCs w:val="36"/>
          <w:lang w:eastAsia="zh-TW"/>
        </w:rPr>
      </w:pP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 xml:space="preserve">   本次的</w:t>
      </w:r>
      <w:r w:rsid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實作是要</w:t>
      </w:r>
      <w:r w:rsidR="00D941A2"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 w:rsidR="00D941A2" w:rsidRP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做一個</w:t>
      </w:r>
      <w:r w:rsid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霍夫曼編碼/解碼系統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 w:rsid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並且是用C 寫出來</w:t>
      </w:r>
      <w:r w:rsidR="00D941A2"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 w:rsid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霍夫曼編碼系統</w:t>
      </w:r>
      <w:r w:rsidR="00D941A2"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 w:rsidR="00D941A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主要是可以讓使用者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將文章有出線的單詞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依照頻率多寡進行編碼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 w:rsidRPr="00893AC2"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若是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出現頻率越高的單詞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proofErr w:type="gramStart"/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霍夫曼碼越短</w:t>
      </w:r>
      <w:proofErr w:type="gramEnd"/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否則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反之。若是使用實作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可以使用二元樹編碼形成之</w:t>
      </w:r>
      <w:r>
        <w:rPr>
          <w:rFonts w:ascii="新細明體" w:eastAsia="新細明體" w:hAnsi="新細明體" w:hint="eastAsia"/>
          <w:color w:val="FF0000"/>
          <w:sz w:val="32"/>
          <w:szCs w:val="32"/>
          <w:lang w:eastAsia="zh-TW"/>
        </w:rPr>
        <w:t>，</w:t>
      </w:r>
      <w:r>
        <w:rPr>
          <w:rFonts w:asciiTheme="minorEastAsia" w:hAnsiTheme="minorEastAsia" w:hint="eastAsia"/>
          <w:color w:val="FF0000"/>
          <w:sz w:val="32"/>
          <w:szCs w:val="32"/>
          <w:lang w:eastAsia="zh-TW"/>
        </w:rPr>
        <w:t>主要可以應用在資料壓縮。</w:t>
      </w: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</w:p>
    <w:p w:rsidR="00D941A2" w:rsidRDefault="001B43B2" w:rsidP="0047260F">
      <w:pPr>
        <w:spacing w:line="240" w:lineRule="auto"/>
        <w:jc w:val="center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noProof/>
          <w:lang w:eastAsia="zh-TW"/>
        </w:rPr>
        <w:drawing>
          <wp:inline distT="0" distB="0" distL="0" distR="0" wp14:anchorId="19C47EC2" wp14:editId="223F97A5">
            <wp:extent cx="4191000" cy="2600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ffman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A2" w:rsidRDefault="001B43B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圖(1)霍夫曼二元樹</w:t>
      </w: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br w:type="page"/>
      </w:r>
    </w:p>
    <w:p w:rsidR="00D941A2" w:rsidRP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  <w:bookmarkStart w:id="2" w:name="_Toc530873560"/>
      <w:r w:rsidRPr="00D941A2">
        <w:rPr>
          <w:rFonts w:ascii="微軟正黑體" w:eastAsia="微軟正黑體" w:hAnsi="微軟正黑體" w:hint="eastAsia"/>
          <w:sz w:val="36"/>
          <w:szCs w:val="36"/>
          <w:lang w:eastAsia="zh-TW"/>
        </w:rPr>
        <w:lastRenderedPageBreak/>
        <w:t>流程圖</w:t>
      </w:r>
      <w:bookmarkEnd w:id="2"/>
    </w:p>
    <w:p w:rsidR="00D941A2" w:rsidRDefault="00D941A2" w:rsidP="00D941A2">
      <w:pPr>
        <w:tabs>
          <w:tab w:val="center" w:pos="4153"/>
        </w:tabs>
        <w:spacing w:line="240" w:lineRule="auto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  <w:bookmarkStart w:id="3" w:name="_Toc530871538"/>
      <w:bookmarkStart w:id="4" w:name="_Toc530873561"/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94D22" wp14:editId="06011A66">
                <wp:simplePos x="0" y="0"/>
                <wp:positionH relativeFrom="column">
                  <wp:posOffset>4362450</wp:posOffset>
                </wp:positionH>
                <wp:positionV relativeFrom="paragraph">
                  <wp:posOffset>5962015</wp:posOffset>
                </wp:positionV>
                <wp:extent cx="0" cy="552450"/>
                <wp:effectExtent l="76200" t="0" r="57150" b="57150"/>
                <wp:wrapNone/>
                <wp:docPr id="223" name="直線單箭頭接點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DC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3" o:spid="_x0000_s1026" type="#_x0000_t32" style="position:absolute;margin-left:343.5pt;margin-top:469.45pt;width:0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E7712" wp14:editId="0A0ADA57">
                <wp:simplePos x="0" y="0"/>
                <wp:positionH relativeFrom="column">
                  <wp:posOffset>4371975</wp:posOffset>
                </wp:positionH>
                <wp:positionV relativeFrom="paragraph">
                  <wp:posOffset>4847590</wp:posOffset>
                </wp:positionV>
                <wp:extent cx="0" cy="247650"/>
                <wp:effectExtent l="76200" t="0" r="57150" b="57150"/>
                <wp:wrapNone/>
                <wp:docPr id="224" name="直線單箭頭接點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6D75" id="直線單箭頭接點 224" o:spid="_x0000_s1026" type="#_x0000_t32" style="position:absolute;margin-left:344.25pt;margin-top:381.7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6E530" wp14:editId="4F735B5F">
                <wp:simplePos x="0" y="0"/>
                <wp:positionH relativeFrom="column">
                  <wp:posOffset>4362450</wp:posOffset>
                </wp:positionH>
                <wp:positionV relativeFrom="paragraph">
                  <wp:posOffset>3475990</wp:posOffset>
                </wp:positionV>
                <wp:extent cx="0" cy="504825"/>
                <wp:effectExtent l="76200" t="0" r="57150" b="47625"/>
                <wp:wrapNone/>
                <wp:docPr id="225" name="直線單箭頭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33C53" id="直線單箭頭接點 225" o:spid="_x0000_s1026" type="#_x0000_t32" style="position:absolute;margin-left:343.5pt;margin-top:273.7pt;width:0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52BCC" wp14:editId="6AEDF43E">
                <wp:simplePos x="0" y="0"/>
                <wp:positionH relativeFrom="column">
                  <wp:posOffset>4362450</wp:posOffset>
                </wp:positionH>
                <wp:positionV relativeFrom="paragraph">
                  <wp:posOffset>2047240</wp:posOffset>
                </wp:positionV>
                <wp:extent cx="9525" cy="523875"/>
                <wp:effectExtent l="38100" t="0" r="66675" b="47625"/>
                <wp:wrapNone/>
                <wp:docPr id="226" name="直線單箭頭接點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FF2B" id="直線單箭頭接點 226" o:spid="_x0000_s1026" type="#_x0000_t32" style="position:absolute;margin-left:343.5pt;margin-top:161.2pt;width: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FE523" wp14:editId="6DC637DE">
                <wp:simplePos x="0" y="0"/>
                <wp:positionH relativeFrom="column">
                  <wp:posOffset>2952750</wp:posOffset>
                </wp:positionH>
                <wp:positionV relativeFrom="paragraph">
                  <wp:posOffset>1513839</wp:posOffset>
                </wp:positionV>
                <wp:extent cx="971550" cy="5172075"/>
                <wp:effectExtent l="0" t="76200" r="0" b="28575"/>
                <wp:wrapNone/>
                <wp:docPr id="227" name="肘形接點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5172075"/>
                        </a:xfrm>
                        <a:prstGeom prst="bentConnector3">
                          <a:avLst>
                            <a:gd name="adj1" fmla="val 68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9F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27" o:spid="_x0000_s1026" type="#_x0000_t34" style="position:absolute;margin-left:232.5pt;margin-top:119.2pt;width:76.5pt;height:40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" adj="14855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A3CC7" wp14:editId="68DA8551">
                <wp:simplePos x="0" y="0"/>
                <wp:positionH relativeFrom="column">
                  <wp:posOffset>2409825</wp:posOffset>
                </wp:positionH>
                <wp:positionV relativeFrom="paragraph">
                  <wp:posOffset>5962015</wp:posOffset>
                </wp:positionV>
                <wp:extent cx="9525" cy="352425"/>
                <wp:effectExtent l="76200" t="0" r="66675" b="47625"/>
                <wp:wrapNone/>
                <wp:docPr id="228" name="直線單箭頭接點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C2CE" id="直線單箭頭接點 228" o:spid="_x0000_s1026" type="#_x0000_t32" style="position:absolute;margin-left:189.75pt;margin-top:469.45pt;width:.75pt;height:2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96B44" wp14:editId="0FD4C654">
                <wp:simplePos x="0" y="0"/>
                <wp:positionH relativeFrom="column">
                  <wp:posOffset>2533650</wp:posOffset>
                </wp:positionH>
                <wp:positionV relativeFrom="paragraph">
                  <wp:posOffset>3285490</wp:posOffset>
                </wp:positionV>
                <wp:extent cx="9525" cy="190500"/>
                <wp:effectExtent l="76200" t="0" r="66675" b="57150"/>
                <wp:wrapNone/>
                <wp:docPr id="229" name="直線單箭頭接點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574DD" id="直線單箭頭接點 229" o:spid="_x0000_s1026" type="#_x0000_t32" style="position:absolute;margin-left:199.5pt;margin-top:258.7pt;width:.75pt;height: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" strokecolor="#0097ae [3044]">
                <v:stroke endarrow="block"/>
              </v:shape>
            </w:pict>
          </mc:Fallback>
        </mc:AlternateContent>
      </w:r>
      <w:r w:rsidRPr="00EC440B"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C947F3" wp14:editId="74DA2165">
                <wp:simplePos x="0" y="0"/>
                <wp:positionH relativeFrom="column">
                  <wp:posOffset>3190875</wp:posOffset>
                </wp:positionH>
                <wp:positionV relativeFrom="paragraph">
                  <wp:posOffset>4733290</wp:posOffset>
                </wp:positionV>
                <wp:extent cx="352425" cy="1404620"/>
                <wp:effectExtent l="0" t="0" r="9525" b="0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1A2" w:rsidRDefault="00D941A2" w:rsidP="00D941A2">
                            <w:r>
                              <w:rPr>
                                <w:rFonts w:hint="eastAsia"/>
                                <w:lang w:eastAsia="zh-TW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C947F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1.25pt;margin-top:372.7pt;width:27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" stroked="f">
                <v:textbox style="mso-fit-shape-to-text:t">
                  <w:txbxContent>
                    <w:p w:rsidR="00D941A2" w:rsidRDefault="00D941A2" w:rsidP="00D941A2">
                      <w:r>
                        <w:rPr>
                          <w:rFonts w:hint="eastAsia"/>
                          <w:lang w:eastAsia="zh-TW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02416" wp14:editId="0AB55EB3">
                <wp:simplePos x="0" y="0"/>
                <wp:positionH relativeFrom="column">
                  <wp:posOffset>2952750</wp:posOffset>
                </wp:positionH>
                <wp:positionV relativeFrom="paragraph">
                  <wp:posOffset>4104640</wp:posOffset>
                </wp:positionV>
                <wp:extent cx="590550" cy="1485900"/>
                <wp:effectExtent l="38100" t="0" r="19050" b="95250"/>
                <wp:wrapNone/>
                <wp:docPr id="231" name="肘形接點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48590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9DCE7" id="肘形接點 231" o:spid="_x0000_s1026" type="#_x0000_t34" style="position:absolute;margin-left:232.5pt;margin-top:323.2pt;width:46.5pt;height:117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" adj="318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EB27F" wp14:editId="48129830">
                <wp:simplePos x="0" y="0"/>
                <wp:positionH relativeFrom="column">
                  <wp:posOffset>1524000</wp:posOffset>
                </wp:positionH>
                <wp:positionV relativeFrom="paragraph">
                  <wp:posOffset>3475990</wp:posOffset>
                </wp:positionV>
                <wp:extent cx="2019300" cy="1238250"/>
                <wp:effectExtent l="0" t="0" r="19050" b="19050"/>
                <wp:wrapNone/>
                <wp:docPr id="232" name="流程圖: 決策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判斷螢幕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是否有跳行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EB2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32" o:spid="_x0000_s1027" type="#_x0000_t110" style="position:absolute;margin-left:120pt;margin-top:273.7pt;width:159pt;height:9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判斷螢幕</w:t>
                      </w:r>
                      <w:r>
                        <w:rPr>
                          <w:rFonts w:hint="eastAsia"/>
                          <w:lang w:eastAsia="zh-TW"/>
                        </w:rPr>
                        <w:t>c</w:t>
                      </w:r>
                      <w:r>
                        <w:rPr>
                          <w:rFonts w:hint="eastAsia"/>
                          <w:lang w:eastAsia="zh-TW"/>
                        </w:rPr>
                        <w:t>是否有跳行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55291" wp14:editId="261D3216">
                <wp:simplePos x="0" y="0"/>
                <wp:positionH relativeFrom="column">
                  <wp:posOffset>1933575</wp:posOffset>
                </wp:positionH>
                <wp:positionV relativeFrom="paragraph">
                  <wp:posOffset>5095240</wp:posOffset>
                </wp:positionV>
                <wp:extent cx="1019175" cy="866775"/>
                <wp:effectExtent l="0" t="0" r="28575" b="28575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判斷有幾種不同的輸出結果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5291" id="矩形 233" o:spid="_x0000_s1028" style="position:absolute;margin-left:152.25pt;margin-top:401.2pt;width:80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判斷有幾種不同的輸出結果</w:t>
                      </w:r>
                    </w:p>
                  </w:txbxContent>
                </v:textbox>
              </v:rect>
            </w:pict>
          </mc:Fallback>
        </mc:AlternateContent>
      </w:r>
      <w:r w:rsidRPr="00EC440B"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172C51" wp14:editId="190BED5B">
                <wp:simplePos x="0" y="0"/>
                <wp:positionH relativeFrom="column">
                  <wp:posOffset>990600</wp:posOffset>
                </wp:positionH>
                <wp:positionV relativeFrom="paragraph">
                  <wp:posOffset>3209290</wp:posOffset>
                </wp:positionV>
                <wp:extent cx="352425" cy="1404620"/>
                <wp:effectExtent l="0" t="0" r="9525" b="0"/>
                <wp:wrapSquare wrapText="bothSides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1A2" w:rsidRDefault="00D941A2" w:rsidP="00D941A2">
                            <w:proofErr w:type="gramStart"/>
                            <w:r>
                              <w:rPr>
                                <w:rFonts w:hint="eastAsia"/>
                                <w:lang w:eastAsia="zh-TW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72C51" id="_x0000_s1029" type="#_x0000_t202" style="position:absolute;margin-left:78pt;margin-top:252.7pt;width:27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" stroked="f">
                <v:textbox style="mso-fit-shape-to-text:t">
                  <w:txbxContent>
                    <w:p w:rsidR="00D941A2" w:rsidRDefault="00D941A2" w:rsidP="00D941A2">
                      <w:proofErr w:type="gramStart"/>
                      <w:r>
                        <w:rPr>
                          <w:rFonts w:hint="eastAsia"/>
                          <w:lang w:eastAsia="zh-TW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D6BEF" wp14:editId="2742B2A7">
                <wp:simplePos x="0" y="0"/>
                <wp:positionH relativeFrom="column">
                  <wp:posOffset>1581150</wp:posOffset>
                </wp:positionH>
                <wp:positionV relativeFrom="paragraph">
                  <wp:posOffset>2685415</wp:posOffset>
                </wp:positionV>
                <wp:extent cx="504825" cy="1419225"/>
                <wp:effectExtent l="628650" t="76200" r="0" b="28575"/>
                <wp:wrapNone/>
                <wp:docPr id="235" name="肘形接點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419225"/>
                        </a:xfrm>
                        <a:prstGeom prst="bentConnector3">
                          <a:avLst>
                            <a:gd name="adj1" fmla="val -123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925FF" id="肘形接點 235" o:spid="_x0000_s1026" type="#_x0000_t34" style="position:absolute;margin-left:124.5pt;margin-top:211.45pt;width:39.75pt;height:111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" adj="-26694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69D7" wp14:editId="71052748">
                <wp:simplePos x="0" y="0"/>
                <wp:positionH relativeFrom="column">
                  <wp:posOffset>2085975</wp:posOffset>
                </wp:positionH>
                <wp:positionV relativeFrom="paragraph">
                  <wp:posOffset>227965</wp:posOffset>
                </wp:positionV>
                <wp:extent cx="1123950" cy="590550"/>
                <wp:effectExtent l="0" t="0" r="19050" b="19050"/>
                <wp:wrapNone/>
                <wp:docPr id="236" name="圓角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C69D7" id="圓角矩形 236" o:spid="_x0000_s1030" style="position:absolute;margin-left:164.25pt;margin-top:17.95pt;width:8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0EE9D" wp14:editId="1D8EE7CF">
                <wp:simplePos x="0" y="0"/>
                <wp:positionH relativeFrom="column">
                  <wp:posOffset>2085975</wp:posOffset>
                </wp:positionH>
                <wp:positionV relativeFrom="paragraph">
                  <wp:posOffset>2418715</wp:posOffset>
                </wp:positionV>
                <wp:extent cx="1019175" cy="866775"/>
                <wp:effectExtent l="0" t="0" r="28575" b="28575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從螢幕讀取輸出結果並讀</w:t>
                            </w:r>
                            <w:r>
                              <w:rPr>
                                <w:lang w:eastAsia="zh-TW"/>
                              </w:rPr>
                              <w:t>進檔案中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0EE9D" id="矩形 237" o:spid="_x0000_s1031" style="position:absolute;margin-left:164.25pt;margin-top:190.45pt;width:80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從螢幕讀取輸出結果並讀</w:t>
                      </w:r>
                      <w:r>
                        <w:rPr>
                          <w:lang w:eastAsia="zh-TW"/>
                        </w:rPr>
                        <w:t>進檔案中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FC3E6" wp14:editId="0AEAFDEA">
                <wp:simplePos x="0" y="0"/>
                <wp:positionH relativeFrom="column">
                  <wp:posOffset>2590800</wp:posOffset>
                </wp:positionH>
                <wp:positionV relativeFrom="paragraph">
                  <wp:posOffset>2047240</wp:posOffset>
                </wp:positionV>
                <wp:extent cx="0" cy="361950"/>
                <wp:effectExtent l="76200" t="0" r="76200" b="57150"/>
                <wp:wrapNone/>
                <wp:docPr id="238" name="直線單箭頭接點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A1D" id="直線單箭頭接點 238" o:spid="_x0000_s1026" type="#_x0000_t32" style="position:absolute;margin-left:204pt;margin-top:161.2pt;width:0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BA5B0" wp14:editId="63B04D2B">
                <wp:simplePos x="0" y="0"/>
                <wp:positionH relativeFrom="column">
                  <wp:posOffset>2590800</wp:posOffset>
                </wp:positionH>
                <wp:positionV relativeFrom="paragraph">
                  <wp:posOffset>818515</wp:posOffset>
                </wp:positionV>
                <wp:extent cx="0" cy="361950"/>
                <wp:effectExtent l="76200" t="0" r="76200" b="57150"/>
                <wp:wrapNone/>
                <wp:docPr id="239" name="直線單箭頭接點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A45D" id="直線單箭頭接點 239" o:spid="_x0000_s1026" type="#_x0000_t32" style="position:absolute;margin-left:204pt;margin-top:64.4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" strokecolor="#0097ae [3044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D4AC0" wp14:editId="3079A9AD">
                <wp:simplePos x="0" y="0"/>
                <wp:positionH relativeFrom="column">
                  <wp:posOffset>3886200</wp:posOffset>
                </wp:positionH>
                <wp:positionV relativeFrom="paragraph">
                  <wp:posOffset>6514465</wp:posOffset>
                </wp:positionV>
                <wp:extent cx="1123950" cy="590550"/>
                <wp:effectExtent l="0" t="0" r="19050" b="19050"/>
                <wp:wrapNone/>
                <wp:docPr id="240" name="圓角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D4AC0" id="圓角矩形 240" o:spid="_x0000_s1032" style="position:absolute;margin-left:306pt;margin-top:512.95pt;width:88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F2A7D" wp14:editId="31BDD2AE">
                <wp:simplePos x="0" y="0"/>
                <wp:positionH relativeFrom="column">
                  <wp:posOffset>3895725</wp:posOffset>
                </wp:positionH>
                <wp:positionV relativeFrom="paragraph">
                  <wp:posOffset>5095240</wp:posOffset>
                </wp:positionV>
                <wp:extent cx="1019175" cy="866775"/>
                <wp:effectExtent l="0" t="0" r="28575" b="28575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關閉檔案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2A7D" id="矩形 241" o:spid="_x0000_s1033" style="position:absolute;margin-left:306.75pt;margin-top:401.2pt;width:80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關閉檔案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2BCF" wp14:editId="1DC592CC">
                <wp:simplePos x="0" y="0"/>
                <wp:positionH relativeFrom="column">
                  <wp:posOffset>3886200</wp:posOffset>
                </wp:positionH>
                <wp:positionV relativeFrom="paragraph">
                  <wp:posOffset>3980815</wp:posOffset>
                </wp:positionV>
                <wp:extent cx="1019175" cy="866775"/>
                <wp:effectExtent l="0" t="0" r="28575" b="2857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 w:rsidRPr="00EC440B">
                              <w:rPr>
                                <w:rFonts w:hint="eastAsia"/>
                                <w:lang w:eastAsia="zh-TW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解</w:t>
                            </w:r>
                            <w:r w:rsidRPr="00EC440B">
                              <w:rPr>
                                <w:rFonts w:hint="eastAsia"/>
                                <w:lang w:eastAsia="zh-TW"/>
                              </w:rPr>
                              <w:t>碼結果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82BCF" id="矩形 242" o:spid="_x0000_s1034" style="position:absolute;margin-left:306pt;margin-top:313.45pt;width:80.2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TSeQIAACU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 w:rsidRPr="00EC440B">
                        <w:rPr>
                          <w:rFonts w:hint="eastAsia"/>
                          <w:lang w:eastAsia="zh-TW"/>
                        </w:rPr>
                        <w:t>輸出</w:t>
                      </w:r>
                      <w:r>
                        <w:rPr>
                          <w:rFonts w:hint="eastAsia"/>
                          <w:lang w:eastAsia="zh-TW"/>
                        </w:rPr>
                        <w:t>解</w:t>
                      </w:r>
                      <w:r w:rsidRPr="00EC440B">
                        <w:rPr>
                          <w:rFonts w:hint="eastAsia"/>
                          <w:lang w:eastAsia="zh-TW"/>
                        </w:rPr>
                        <w:t>碼結果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D537B" wp14:editId="11987871">
                <wp:simplePos x="0" y="0"/>
                <wp:positionH relativeFrom="column">
                  <wp:posOffset>3895725</wp:posOffset>
                </wp:positionH>
                <wp:positionV relativeFrom="paragraph">
                  <wp:posOffset>2571115</wp:posOffset>
                </wp:positionV>
                <wp:extent cx="1019175" cy="866775"/>
                <wp:effectExtent l="0" t="0" r="28575" b="28575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 w:rsidRPr="00EC440B">
                              <w:rPr>
                                <w:rFonts w:hint="eastAsia"/>
                                <w:lang w:eastAsia="zh-TW"/>
                              </w:rPr>
                              <w:t>輸出編碼結果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537B" id="矩形 243" o:spid="_x0000_s1035" style="position:absolute;margin-left:306.75pt;margin-top:202.45pt;width:80.2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 w:rsidRPr="00EC440B">
                        <w:rPr>
                          <w:rFonts w:hint="eastAsia"/>
                          <w:lang w:eastAsia="zh-TW"/>
                        </w:rPr>
                        <w:t>輸出編碼結果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149F7" wp14:editId="468F4413">
                <wp:simplePos x="0" y="0"/>
                <wp:positionH relativeFrom="column">
                  <wp:posOffset>3895725</wp:posOffset>
                </wp:positionH>
                <wp:positionV relativeFrom="paragraph">
                  <wp:posOffset>1180465</wp:posOffset>
                </wp:positionV>
                <wp:extent cx="1019175" cy="866775"/>
                <wp:effectExtent l="0" t="0" r="28575" b="2857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 w:rsidRPr="00EC440B">
                              <w:rPr>
                                <w:rFonts w:hint="eastAsia"/>
                                <w:lang w:eastAsia="zh-TW"/>
                              </w:rPr>
                              <w:t>進行解碼並且讀入檔案中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149F7" id="矩形 244" o:spid="_x0000_s1036" style="position:absolute;margin-left:306.75pt;margin-top:92.95pt;width:80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heQIAACY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 w:rsidRPr="00EC440B">
                        <w:rPr>
                          <w:rFonts w:hint="eastAsia"/>
                          <w:lang w:eastAsia="zh-TW"/>
                        </w:rPr>
                        <w:t>進行解碼並且讀入檔案中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3615A" wp14:editId="2B2A6202">
                <wp:simplePos x="0" y="0"/>
                <wp:positionH relativeFrom="column">
                  <wp:posOffset>1933575</wp:posOffset>
                </wp:positionH>
                <wp:positionV relativeFrom="paragraph">
                  <wp:posOffset>6314440</wp:posOffset>
                </wp:positionV>
                <wp:extent cx="1019175" cy="866775"/>
                <wp:effectExtent l="0" t="0" r="28575" b="2857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並且依照次數作排序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615A" id="矩形 245" o:spid="_x0000_s1037" style="position:absolute;margin-left:152.25pt;margin-top:497.2pt;width:80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qHeAIAACY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並且依照次數作排序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EB5EE" wp14:editId="2D962A37">
                <wp:simplePos x="0" y="0"/>
                <wp:positionH relativeFrom="column">
                  <wp:posOffset>2085975</wp:posOffset>
                </wp:positionH>
                <wp:positionV relativeFrom="paragraph">
                  <wp:posOffset>1179830</wp:posOffset>
                </wp:positionV>
                <wp:extent cx="1019175" cy="866775"/>
                <wp:effectExtent l="0" t="0" r="28575" b="28575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Default="00D941A2" w:rsidP="00D941A2"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宣告</w:t>
                            </w:r>
                            <w:r>
                              <w:rPr>
                                <w:lang w:eastAsia="zh-TW"/>
                              </w:rPr>
                              <w:t>a[58],b[58]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及其他變數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B5EE" id="矩形 246" o:spid="_x0000_s1038" style="position:absolute;margin-left:164.25pt;margin-top:92.9pt;width:80.2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" fillcolor="white [3201]" strokecolor="#1ab39f [3209]" strokeweight="2pt">
                <v:textbox>
                  <w:txbxContent>
                    <w:p w:rsidR="00D941A2" w:rsidRDefault="00D941A2" w:rsidP="00D941A2">
                      <w:pPr>
                        <w:jc w:val="center"/>
                        <w:rPr>
                          <w:rFonts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宣告</w:t>
                      </w:r>
                      <w:r>
                        <w:rPr>
                          <w:lang w:eastAsia="zh-TW"/>
                        </w:rPr>
                        <w:t>a[58],b[58]</w:t>
                      </w:r>
                      <w:r>
                        <w:rPr>
                          <w:rFonts w:hint="eastAsia"/>
                          <w:lang w:eastAsia="zh-TW"/>
                        </w:rPr>
                        <w:t>及其他變數</w:t>
                      </w:r>
                    </w:p>
                  </w:txbxContent>
                </v:textbox>
              </v:rect>
            </w:pict>
          </mc:Fallback>
        </mc:AlternateContent>
      </w:r>
      <w:bookmarkEnd w:id="3"/>
      <w:bookmarkEnd w:id="4"/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  <w:r>
        <w:rPr>
          <w:rFonts w:ascii="微軟正黑體" w:eastAsia="SimSun" w:hAnsi="微軟正黑體"/>
        </w:rPr>
        <w:br w:type="page"/>
      </w:r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 w:hint="eastAsia"/>
          <w:sz w:val="36"/>
          <w:szCs w:val="36"/>
          <w:lang w:eastAsia="zh-TW"/>
        </w:rPr>
      </w:pPr>
      <w:bookmarkStart w:id="5" w:name="_Toc530871539"/>
      <w:bookmarkStart w:id="6" w:name="_Toc530873562"/>
      <w:r>
        <w:rPr>
          <w:rFonts w:ascii="微軟正黑體" w:eastAsia="微軟正黑體" w:hAnsi="微軟正黑體"/>
          <w:sz w:val="36"/>
          <w:szCs w:val="36"/>
          <w:lang w:eastAsia="zh-TW"/>
        </w:rPr>
        <w:lastRenderedPageBreak/>
        <w:t>Huffman</w:t>
      </w: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 xml:space="preserve"> example</w:t>
      </w:r>
      <w:bookmarkEnd w:id="5"/>
      <w:bookmarkEnd w:id="6"/>
    </w:p>
    <w:p w:rsidR="00D941A2" w:rsidRDefault="00D941A2" w:rsidP="00D941A2">
      <w:pPr>
        <w:spacing w:line="240" w:lineRule="auto"/>
        <w:jc w:val="center"/>
        <w:outlineLvl w:val="1"/>
        <w:rPr>
          <w:rFonts w:ascii="微軟正黑體" w:eastAsia="微軟正黑體" w:hAnsi="微軟正黑體"/>
          <w:noProof/>
          <w:sz w:val="36"/>
          <w:szCs w:val="36"/>
          <w:lang w:eastAsia="zh-TW"/>
        </w:rPr>
      </w:pPr>
      <w:bookmarkStart w:id="7" w:name="_Toc530871540"/>
      <w:bookmarkStart w:id="8" w:name="_Toc530873563"/>
      <w:r>
        <w:rPr>
          <w:rFonts w:ascii="微軟正黑體" w:eastAsia="微軟正黑體" w:hAnsi="微軟正黑體"/>
          <w:noProof/>
          <w:sz w:val="36"/>
          <w:szCs w:val="36"/>
          <w:lang w:eastAsia="zh-TW"/>
        </w:rPr>
        <w:t xml:space="preserve">Input : </w:t>
      </w:r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w:t>AAASSSSS</w:t>
      </w:r>
      <w:bookmarkEnd w:id="7"/>
      <w:bookmarkEnd w:id="8"/>
    </w:p>
    <w:p w:rsidR="00D941A2" w:rsidRDefault="00D941A2" w:rsidP="00D941A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  <w:bookmarkStart w:id="9" w:name="_Toc530871541"/>
      <w:bookmarkStart w:id="10" w:name="_Toc530873564"/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E4B65" wp14:editId="0EFF47DC">
                <wp:simplePos x="0" y="0"/>
                <wp:positionH relativeFrom="column">
                  <wp:posOffset>1181100</wp:posOffset>
                </wp:positionH>
                <wp:positionV relativeFrom="paragraph">
                  <wp:posOffset>1334770</wp:posOffset>
                </wp:positionV>
                <wp:extent cx="666750" cy="552450"/>
                <wp:effectExtent l="0" t="0" r="19050" b="19050"/>
                <wp:wrapNone/>
                <wp:docPr id="215" name="直線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02AA" id="直線接點 2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05.1pt" to="145.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" strokecolor="#0097ae [3044]"/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747CD7" wp14:editId="79E62D9A">
                <wp:simplePos x="0" y="0"/>
                <wp:positionH relativeFrom="column">
                  <wp:posOffset>3124200</wp:posOffset>
                </wp:positionH>
                <wp:positionV relativeFrom="paragraph">
                  <wp:posOffset>1334770</wp:posOffset>
                </wp:positionV>
                <wp:extent cx="638175" cy="552450"/>
                <wp:effectExtent l="0" t="0" r="28575" b="19050"/>
                <wp:wrapNone/>
                <wp:docPr id="216" name="直線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20056" id="直線接點 2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05.1pt" to="296.2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" strokecolor="#0097ae [3044]"/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0638F" wp14:editId="08A82D1C">
                <wp:simplePos x="0" y="0"/>
                <wp:positionH relativeFrom="column">
                  <wp:posOffset>0</wp:posOffset>
                </wp:positionH>
                <wp:positionV relativeFrom="paragraph">
                  <wp:posOffset>1885950</wp:posOffset>
                </wp:positionV>
                <wp:extent cx="1847850" cy="1000125"/>
                <wp:effectExtent l="0" t="0" r="19050" b="28575"/>
                <wp:wrapNone/>
                <wp:docPr id="218" name="圓角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Pr="00580818" w:rsidRDefault="00D941A2" w:rsidP="00D941A2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  <w:lang w:eastAsia="zh-TW"/>
                              </w:rPr>
                              <w:t>S:4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0638F" id="圓角矩形 218" o:spid="_x0000_s1039" style="position:absolute;left:0;text-align:left;margin-left:0;margin-top:148.5pt;width:145.5pt;height:7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" fillcolor="white [3201]" strokecolor="#1ab39f [3209]" strokeweight="2pt">
                <v:textbox>
                  <w:txbxContent>
                    <w:p w:rsidR="00D941A2" w:rsidRPr="00580818" w:rsidRDefault="00D941A2" w:rsidP="00D941A2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  <w:lang w:eastAsia="zh-TW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  <w:lang w:eastAsia="zh-TW"/>
                        </w:rPr>
                        <w:t>S:4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D73B94" wp14:editId="7A155D47">
                <wp:simplePos x="0" y="0"/>
                <wp:positionH relativeFrom="column">
                  <wp:posOffset>3171825</wp:posOffset>
                </wp:positionH>
                <wp:positionV relativeFrom="paragraph">
                  <wp:posOffset>1885950</wp:posOffset>
                </wp:positionV>
                <wp:extent cx="1847850" cy="1000125"/>
                <wp:effectExtent l="0" t="0" r="19050" b="28575"/>
                <wp:wrapNone/>
                <wp:docPr id="219" name="圓角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Pr="00580818" w:rsidRDefault="00D941A2" w:rsidP="00D941A2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  <w:lang w:eastAsia="zh-TW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eastAsia="zh-TW"/>
                              </w:rPr>
                              <w:t>A:3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73B94" id="圓角矩形 219" o:spid="_x0000_s1040" style="position:absolute;left:0;text-align:left;margin-left:249.75pt;margin-top:148.5pt;width:145.5pt;height:7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" fillcolor="white [3201]" strokecolor="#1ab39f [3209]" strokeweight="2pt">
                <v:textbox>
                  <w:txbxContent>
                    <w:p w:rsidR="00D941A2" w:rsidRPr="00580818" w:rsidRDefault="00D941A2" w:rsidP="00D941A2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  <w:lang w:eastAsia="zh-TW"/>
                        </w:rPr>
                      </w:pPr>
                      <w:r>
                        <w:rPr>
                          <w:sz w:val="48"/>
                          <w:szCs w:val="48"/>
                          <w:lang w:eastAsia="zh-TW"/>
                        </w:rPr>
                        <w:t>A:3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855B2" wp14:editId="74EC4C87">
                <wp:simplePos x="0" y="0"/>
                <wp:positionH relativeFrom="column">
                  <wp:posOffset>1676400</wp:posOffset>
                </wp:positionH>
                <wp:positionV relativeFrom="paragraph">
                  <wp:posOffset>334645</wp:posOffset>
                </wp:positionV>
                <wp:extent cx="1847850" cy="1000125"/>
                <wp:effectExtent l="0" t="0" r="19050" b="28575"/>
                <wp:wrapNone/>
                <wp:docPr id="220" name="圓角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A2" w:rsidRPr="00580818" w:rsidRDefault="00D941A2" w:rsidP="00D941A2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  <w:lang w:eastAsia="zh-TW"/>
                              </w:rPr>
                            </w:pPr>
                            <w:r w:rsidRPr="00580818">
                              <w:rPr>
                                <w:rFonts w:hint="eastAsia"/>
                                <w:sz w:val="48"/>
                                <w:szCs w:val="48"/>
                                <w:lang w:eastAsia="zh-T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855B2" id="圓角矩形 220" o:spid="_x0000_s1041" style="position:absolute;left:0;text-align:left;margin-left:132pt;margin-top:26.35pt;width:145.5pt;height:7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" fillcolor="white [3201]" strokecolor="#1ab39f [3209]" strokeweight="2pt">
                <v:textbox>
                  <w:txbxContent>
                    <w:p w:rsidR="00D941A2" w:rsidRPr="00580818" w:rsidRDefault="00D941A2" w:rsidP="00D941A2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  <w:lang w:eastAsia="zh-TW"/>
                        </w:rPr>
                      </w:pPr>
                      <w:r w:rsidRPr="00580818">
                        <w:rPr>
                          <w:rFonts w:hint="eastAsia"/>
                          <w:sz w:val="48"/>
                          <w:szCs w:val="48"/>
                          <w:lang w:eastAsia="zh-TW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bookmarkEnd w:id="10"/>
    </w:p>
    <w:p w:rsidR="00D941A2" w:rsidRPr="00580818" w:rsidRDefault="00D941A2" w:rsidP="00D941A2">
      <w:pPr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Pr="00580818" w:rsidRDefault="00D941A2" w:rsidP="00D941A2">
      <w:pPr>
        <w:rPr>
          <w:rFonts w:ascii="微軟正黑體" w:eastAsia="微軟正黑體" w:hAnsi="微軟正黑體"/>
          <w:sz w:val="36"/>
          <w:szCs w:val="36"/>
          <w:lang w:eastAsia="zh-TW"/>
        </w:rPr>
      </w:pPr>
      <w:r w:rsidRPr="00580818"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40C018" wp14:editId="571625AB">
                <wp:simplePos x="0" y="0"/>
                <wp:positionH relativeFrom="column">
                  <wp:posOffset>3762375</wp:posOffset>
                </wp:positionH>
                <wp:positionV relativeFrom="paragraph">
                  <wp:posOffset>340360</wp:posOffset>
                </wp:positionV>
                <wp:extent cx="266700" cy="352425"/>
                <wp:effectExtent l="0" t="0" r="0" b="9525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1A2" w:rsidRDefault="00D941A2" w:rsidP="00D941A2">
                            <w:r>
                              <w:rPr>
                                <w:lang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C018" id="_x0000_s1042" type="#_x0000_t202" style="position:absolute;margin-left:296.25pt;margin-top:26.8pt;width:21pt;height:2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" stroked="f">
                <v:textbox>
                  <w:txbxContent>
                    <w:p w:rsidR="00D941A2" w:rsidRDefault="00D941A2" w:rsidP="00D941A2">
                      <w:r>
                        <w:rPr>
                          <w:lang w:eastAsia="zh-TW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0818">
        <w:rPr>
          <w:rFonts w:ascii="微軟正黑體" w:eastAsia="微軟正黑體" w:hAnsi="微軟正黑體"/>
          <w:noProof/>
          <w:sz w:val="36"/>
          <w:szCs w:val="36"/>
          <w:lang w:eastAsia="zh-T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AFFFDE" wp14:editId="05F7ACF6">
                <wp:simplePos x="0" y="0"/>
                <wp:positionH relativeFrom="column">
                  <wp:posOffset>914400</wp:posOffset>
                </wp:positionH>
                <wp:positionV relativeFrom="paragraph">
                  <wp:posOffset>307340</wp:posOffset>
                </wp:positionV>
                <wp:extent cx="266700" cy="352425"/>
                <wp:effectExtent l="0" t="0" r="0" b="9525"/>
                <wp:wrapSquare wrapText="bothSides"/>
                <wp:docPr id="2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1A2" w:rsidRDefault="00D941A2" w:rsidP="00D941A2">
                            <w:r>
                              <w:rPr>
                                <w:lang w:eastAsia="zh-T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FFDE" id="_x0000_s1043" type="#_x0000_t202" style="position:absolute;margin-left:1in;margin-top:24.2pt;width:21pt;height:27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" stroked="f">
                <v:textbox>
                  <w:txbxContent>
                    <w:p w:rsidR="00D941A2" w:rsidRDefault="00D941A2" w:rsidP="00D941A2">
                      <w:r>
                        <w:rPr>
                          <w:lang w:eastAsia="zh-TW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41A2" w:rsidRPr="00580818" w:rsidRDefault="00D941A2" w:rsidP="00D941A2">
      <w:pPr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jc w:val="right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jc w:val="right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jc w:val="center"/>
        <w:rPr>
          <w:rFonts w:ascii="微軟正黑體" w:eastAsia="微軟正黑體" w:hAnsi="微軟正黑體" w:hint="eastAsia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A:1</w:t>
      </w:r>
    </w:p>
    <w:p w:rsidR="00D941A2" w:rsidRDefault="00D941A2" w:rsidP="00D941A2">
      <w:pPr>
        <w:jc w:val="center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/>
          <w:sz w:val="36"/>
          <w:szCs w:val="36"/>
          <w:lang w:eastAsia="zh-TW"/>
        </w:rPr>
        <w:t>S:0</w:t>
      </w:r>
    </w:p>
    <w:p w:rsidR="00D941A2" w:rsidRDefault="00D941A2" w:rsidP="00D941A2">
      <w:pPr>
        <w:spacing w:line="240" w:lineRule="auto"/>
        <w:jc w:val="center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sz w:val="36"/>
          <w:szCs w:val="36"/>
          <w:lang w:eastAsia="zh-TW"/>
        </w:rPr>
        <w:t>解碼結果:</w:t>
      </w:r>
      <w:r>
        <w:rPr>
          <w:rFonts w:ascii="微軟正黑體" w:eastAsia="微軟正黑體" w:hAnsi="微軟正黑體"/>
          <w:sz w:val="36"/>
          <w:szCs w:val="36"/>
          <w:lang w:eastAsia="zh-TW"/>
        </w:rPr>
        <w:t>111000</w:t>
      </w:r>
    </w:p>
    <w:p w:rsidR="00D941A2" w:rsidRDefault="00D941A2" w:rsidP="00D941A2">
      <w:pPr>
        <w:spacing w:line="240" w:lineRule="auto"/>
        <w:jc w:val="center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微軟正黑體" w:hAnsi="微軟正黑體"/>
          <w:sz w:val="36"/>
          <w:szCs w:val="36"/>
          <w:lang w:eastAsia="zh-TW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微軟正黑體" w:hAnsi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/>
          <w:sz w:val="36"/>
          <w:szCs w:val="36"/>
          <w:lang w:eastAsia="zh-TW"/>
        </w:rPr>
        <w:br w:type="page"/>
      </w:r>
    </w:p>
    <w:p w:rsidR="001B43B2" w:rsidRDefault="00D941A2" w:rsidP="001B43B2">
      <w:pPr>
        <w:spacing w:line="240" w:lineRule="auto"/>
        <w:jc w:val="center"/>
        <w:outlineLvl w:val="0"/>
        <w:rPr>
          <w:rFonts w:ascii="微軟正黑體" w:eastAsia="微軟正黑體" w:hAnsi="微軟正黑體"/>
          <w:sz w:val="36"/>
          <w:szCs w:val="36"/>
          <w:lang w:eastAsia="zh-TW"/>
        </w:rPr>
      </w:pPr>
      <w:bookmarkStart w:id="11" w:name="_Toc530873565"/>
      <w:r w:rsidRPr="00893AC2">
        <w:rPr>
          <w:rFonts w:ascii="微軟正黑體" w:eastAsia="微軟正黑體" w:hAnsi="微軟正黑體" w:hint="eastAsia"/>
          <w:sz w:val="36"/>
          <w:szCs w:val="36"/>
          <w:lang w:eastAsia="zh-TW"/>
        </w:rPr>
        <w:lastRenderedPageBreak/>
        <w:t>結論</w:t>
      </w:r>
      <w:bookmarkEnd w:id="11"/>
    </w:p>
    <w:p w:rsidR="00893AC2" w:rsidRPr="001B43B2" w:rsidRDefault="001B43B2" w:rsidP="0047260F">
      <w:pPr>
        <w:spacing w:line="240" w:lineRule="auto"/>
        <w:rPr>
          <w:rFonts w:ascii="微軟正黑體" w:eastAsia="微軟正黑體" w:hAnsi="微軟正黑體" w:hint="eastAsia"/>
          <w:sz w:val="36"/>
          <w:szCs w:val="36"/>
          <w:lang w:eastAsia="zh-TW"/>
        </w:rPr>
      </w:pP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 xml:space="preserve">    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老實說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這次的實作有點難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有點超出我的所學範疇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因此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我不選擇較難的霍夫曼二元樹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而是實作簡單的霍夫曼編碼</w:t>
      </w:r>
      <w:r w:rsidR="00893AC2"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 w:rsidR="00893AC2"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但是編碼長度就沒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有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霍夫曼二元樹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的編碼長度得短</w:t>
      </w:r>
      <w:r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不過經由此次的實作</w:t>
      </w:r>
      <w:r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讓我了解霍夫曼編碼神奇奧妙的地方</w:t>
      </w:r>
      <w:r>
        <w:rPr>
          <w:rFonts w:ascii="新細明體" w:eastAsia="新細明體" w:hAnsi="新細明體" w:hint="eastAsia"/>
          <w:color w:val="FF0000"/>
          <w:sz w:val="36"/>
          <w:szCs w:val="36"/>
          <w:lang w:eastAsia="zh-TW"/>
        </w:rPr>
        <w:t>，</w:t>
      </w:r>
      <w:r>
        <w:rPr>
          <w:rFonts w:ascii="微軟正黑體" w:eastAsia="微軟正黑體" w:hAnsi="微軟正黑體" w:hint="eastAsia"/>
          <w:color w:val="FF0000"/>
          <w:sz w:val="36"/>
          <w:szCs w:val="36"/>
          <w:lang w:eastAsia="zh-TW"/>
        </w:rPr>
        <w:t>謝謝大家。</w:t>
      </w: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Default="00D941A2" w:rsidP="00D941A2">
      <w:pPr>
        <w:spacing w:line="240" w:lineRule="auto"/>
        <w:jc w:val="center"/>
        <w:rPr>
          <w:rFonts w:ascii="微軟正黑體" w:eastAsia="SimSun" w:hAnsi="微軟正黑體"/>
        </w:rPr>
      </w:pPr>
    </w:p>
    <w:p w:rsidR="00D941A2" w:rsidRPr="00D941A2" w:rsidRDefault="00D941A2" w:rsidP="00D941A2">
      <w:pPr>
        <w:spacing w:line="240" w:lineRule="auto"/>
        <w:jc w:val="center"/>
        <w:rPr>
          <w:rFonts w:ascii="微軟正黑體" w:eastAsia="SimSun" w:hAnsi="微軟正黑體" w:hint="eastAsia"/>
        </w:rPr>
      </w:pPr>
    </w:p>
    <w:sectPr w:rsidR="00D941A2" w:rsidRPr="00D941A2" w:rsidSect="006011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1ED" w:rsidRDefault="000451ED" w:rsidP="00C6554A">
      <w:pPr>
        <w:spacing w:before="0" w:after="0" w:line="240" w:lineRule="auto"/>
      </w:pPr>
      <w:r>
        <w:separator/>
      </w:r>
    </w:p>
  </w:endnote>
  <w:endnote w:type="continuationSeparator" w:id="0">
    <w:p w:rsidR="000451ED" w:rsidRDefault="000451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3F723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3F723F">
      <w:rPr>
        <w:noProof/>
        <w:lang w:val="zh-TW" w:eastAsia="zh-TW" w:bidi="zh-TW"/>
      </w:rPr>
      <w:t>5</w:t>
    </w:r>
    <w:r>
      <w:rPr>
        <w:lang w:val="zh-TW" w:eastAsia="zh-TW" w:bidi="zh-T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3F72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1ED" w:rsidRDefault="000451ED" w:rsidP="00C6554A">
      <w:pPr>
        <w:spacing w:before="0" w:after="0" w:line="240" w:lineRule="auto"/>
      </w:pPr>
      <w:r>
        <w:separator/>
      </w:r>
    </w:p>
  </w:footnote>
  <w:footnote w:type="continuationSeparator" w:id="0">
    <w:p w:rsidR="000451ED" w:rsidRDefault="000451E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3F723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3F723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23F" w:rsidRDefault="003F723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A2"/>
    <w:rsid w:val="000451ED"/>
    <w:rsid w:val="001B43B2"/>
    <w:rsid w:val="002554CD"/>
    <w:rsid w:val="00293B83"/>
    <w:rsid w:val="002B4294"/>
    <w:rsid w:val="00333D0D"/>
    <w:rsid w:val="003F723F"/>
    <w:rsid w:val="00464DC1"/>
    <w:rsid w:val="0047260F"/>
    <w:rsid w:val="004C049F"/>
    <w:rsid w:val="005000E2"/>
    <w:rsid w:val="0060116F"/>
    <w:rsid w:val="006A3CE7"/>
    <w:rsid w:val="00893AC2"/>
    <w:rsid w:val="00C6554A"/>
    <w:rsid w:val="00D7326E"/>
    <w:rsid w:val="00D90720"/>
    <w:rsid w:val="00D941A2"/>
    <w:rsid w:val="00E73EE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8651"/>
  <w15:chartTrackingRefBased/>
  <w15:docId w15:val="{B0054C4E-6F5D-4F17-B5F5-CE7DF91A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TOC Heading"/>
    <w:basedOn w:val="1"/>
    <w:next w:val="a1"/>
    <w:uiPriority w:val="39"/>
    <w:unhideWhenUsed/>
    <w:qFormat/>
    <w:rsid w:val="00D941A2"/>
    <w:pPr>
      <w:spacing w:before="240" w:after="0" w:line="259" w:lineRule="auto"/>
      <w:contextualSpacing w:val="0"/>
      <w:outlineLvl w:val="9"/>
    </w:pPr>
    <w:rPr>
      <w:szCs w:val="32"/>
      <w:lang w:eastAsia="zh-TW"/>
    </w:rPr>
  </w:style>
  <w:style w:type="paragraph" w:styleId="11">
    <w:name w:val="toc 1"/>
    <w:basedOn w:val="a1"/>
    <w:next w:val="a1"/>
    <w:autoRedefine/>
    <w:uiPriority w:val="39"/>
    <w:unhideWhenUsed/>
    <w:rsid w:val="00D941A2"/>
  </w:style>
  <w:style w:type="paragraph" w:styleId="21">
    <w:name w:val="toc 2"/>
    <w:basedOn w:val="a1"/>
    <w:next w:val="a1"/>
    <w:autoRedefine/>
    <w:uiPriority w:val="39"/>
    <w:unhideWhenUsed/>
    <w:rsid w:val="00D941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ID\AppData\Roaming\Microsoft\Templates\&#21253;&#21547;&#23553;&#38754;&#30456;&#29255;&#30340;&#23416;&#29983;&#22577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5F9A5F51B744798B4EE2A0CF9FC7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CDEAE-37B6-419D-851A-F0D1B868F360}"/>
      </w:docPartPr>
      <w:docPartBody>
        <w:p w:rsidR="00000000" w:rsidRDefault="006A638B">
          <w:pPr>
            <w:pStyle w:val="5D5F9A5F51B744798B4EE2A0CF9FC7A5"/>
          </w:pPr>
          <w:r w:rsidRPr="0060116F">
            <w:rPr>
              <w:rFonts w:ascii="微軟正黑體" w:eastAsia="微軟正黑體" w:hAnsi="微軟正黑體"/>
              <w:lang w:val="zh-TW" w:bidi="zh-TW"/>
            </w:rPr>
            <w:t>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91"/>
    <w:rsid w:val="00516F91"/>
    <w:rsid w:val="006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B236451DD5944B1B0BD7EC12C502B9B">
    <w:name w:val="EB236451DD5944B1B0BD7EC12C502B9B"/>
    <w:pPr>
      <w:widowControl w:val="0"/>
    </w:pPr>
  </w:style>
  <w:style w:type="paragraph" w:customStyle="1" w:styleId="6666953EFC844C90851BB1AA5F4C5853">
    <w:name w:val="6666953EFC844C90851BB1AA5F4C5853"/>
    <w:pPr>
      <w:widowControl w:val="0"/>
    </w:pPr>
  </w:style>
  <w:style w:type="paragraph" w:customStyle="1" w:styleId="5D5F9A5F51B744798B4EE2A0CF9FC7A5">
    <w:name w:val="5D5F9A5F51B744798B4EE2A0CF9FC7A5"/>
    <w:pPr>
      <w:widowControl w:val="0"/>
    </w:pPr>
  </w:style>
  <w:style w:type="paragraph" w:customStyle="1" w:styleId="ADA950F8B19741CE8F8852510E93CF76">
    <w:name w:val="ADA950F8B19741CE8F8852510E93CF76"/>
    <w:pPr>
      <w:widowControl w:val="0"/>
    </w:pPr>
  </w:style>
  <w:style w:type="paragraph" w:customStyle="1" w:styleId="2A5A4D267B4440368975D59816FB4C5F">
    <w:name w:val="2A5A4D267B4440368975D59816FB4C5F"/>
    <w:pPr>
      <w:widowControl w:val="0"/>
    </w:pPr>
  </w:style>
  <w:style w:type="paragraph" w:customStyle="1" w:styleId="C8C0D28DEC5043E6833AC89EA9A245A3">
    <w:name w:val="C8C0D28DEC5043E6833AC89EA9A245A3"/>
    <w:pPr>
      <w:widowControl w:val="0"/>
    </w:pPr>
  </w:style>
  <w:style w:type="paragraph" w:customStyle="1" w:styleId="A0DBFFE9FF424D8893F3A845ED7B2315">
    <w:name w:val="A0DBFFE9FF424D8893F3A845ED7B2315"/>
    <w:pPr>
      <w:widowControl w:val="0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spacing w:before="120" w:after="200" w:line="264" w:lineRule="auto"/>
    </w:pPr>
    <w:rPr>
      <w:color w:val="595959" w:themeColor="text1" w:themeTint="A6"/>
      <w:kern w:val="0"/>
      <w:sz w:val="22"/>
      <w:lang w:eastAsia="zh-CN"/>
    </w:rPr>
  </w:style>
  <w:style w:type="paragraph" w:customStyle="1" w:styleId="E5FC44394DA14A91B5042CD0840606F6">
    <w:name w:val="E5FC44394DA14A91B5042CD0840606F6"/>
    <w:pPr>
      <w:widowControl w:val="0"/>
    </w:pPr>
  </w:style>
  <w:style w:type="paragraph" w:customStyle="1" w:styleId="4563FD23A72541D992FCDCF0DFB96EEF">
    <w:name w:val="4563FD23A72541D992FCDCF0DFB96EEF"/>
    <w:pPr>
      <w:widowControl w:val="0"/>
    </w:pPr>
  </w:style>
  <w:style w:type="paragraph" w:customStyle="1" w:styleId="6E05D76631874378BACD23CD7DC839D9">
    <w:name w:val="6E05D76631874378BACD23CD7DC839D9"/>
    <w:pPr>
      <w:widowControl w:val="0"/>
    </w:pPr>
  </w:style>
  <w:style w:type="paragraph" w:customStyle="1" w:styleId="610D31A1C8344782A88AD996E34DC0FB">
    <w:name w:val="610D31A1C8344782A88AD996E34DC0FB"/>
    <w:rsid w:val="00516F9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0C3C-6D5B-4C2D-B8E1-61E5E43D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</Template>
  <TotalTime>30</TotalTime>
  <Pages>6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</dc:creator>
  <cp:keywords/>
  <dc:description/>
  <cp:lastModifiedBy>SSID</cp:lastModifiedBy>
  <cp:revision>6</cp:revision>
  <dcterms:created xsi:type="dcterms:W3CDTF">2018-11-24T17:12:00Z</dcterms:created>
  <dcterms:modified xsi:type="dcterms:W3CDTF">2018-11-24T17:43:00Z</dcterms:modified>
</cp:coreProperties>
</file>